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0F925" w14:textId="77777777" w:rsidR="005F2A46" w:rsidRDefault="003C023B">
      <w:pPr>
        <w:pStyle w:val="Ttulo1"/>
      </w:pPr>
      <w:r>
        <w:t>Catálogo de chaves Legislativa da lei de acesso a informação</w:t>
      </w:r>
    </w:p>
    <w:p w14:paraId="0C964B3F" w14:textId="26E7D8C6" w:rsidR="005F2A46" w:rsidRDefault="00495489" w:rsidP="00495489">
      <w:pPr>
        <w:pStyle w:val="Commarcadores"/>
        <w:numPr>
          <w:ilvl w:val="1"/>
          <w:numId w:val="5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Acesso</w:t>
      </w:r>
    </w:p>
    <w:p w14:paraId="2773E797" w14:textId="5AA7824A" w:rsidR="00495489" w:rsidRDefault="00495489" w:rsidP="00495489">
      <w:pPr>
        <w:pStyle w:val="Commarcadores"/>
        <w:numPr>
          <w:ilvl w:val="2"/>
          <w:numId w:val="6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Acesso ao cargo</w:t>
      </w:r>
    </w:p>
    <w:p w14:paraId="673E3104" w14:textId="59D63974" w:rsidR="00495489" w:rsidRDefault="00683104" w:rsidP="00495489">
      <w:pPr>
        <w:pStyle w:val="Commarcadores"/>
        <w:numPr>
          <w:ilvl w:val="2"/>
          <w:numId w:val="6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Acesso a data base (banco de dados)</w:t>
      </w:r>
    </w:p>
    <w:p w14:paraId="0A6709B6" w14:textId="0642357E" w:rsidR="00683104" w:rsidRDefault="00683104" w:rsidP="00495489">
      <w:pPr>
        <w:pStyle w:val="Commarcadores"/>
        <w:numPr>
          <w:ilvl w:val="2"/>
          <w:numId w:val="6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Acesso a editais</w:t>
      </w:r>
    </w:p>
    <w:p w14:paraId="350ADCD8" w14:textId="7BDF7F0E" w:rsidR="00683104" w:rsidRDefault="00683104" w:rsidP="00495489">
      <w:pPr>
        <w:pStyle w:val="Commarcadores"/>
        <w:numPr>
          <w:ilvl w:val="2"/>
          <w:numId w:val="6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Acesso a fatos</w:t>
      </w:r>
    </w:p>
    <w:p w14:paraId="481A2A4E" w14:textId="5C03EDC2" w:rsidR="00683104" w:rsidRDefault="00683104" w:rsidP="00495489">
      <w:pPr>
        <w:pStyle w:val="Commarcadores"/>
        <w:numPr>
          <w:ilvl w:val="2"/>
          <w:numId w:val="6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Acesso a incentivo </w:t>
      </w:r>
    </w:p>
    <w:p w14:paraId="1DC511E8" w14:textId="2BA4320B" w:rsidR="00683104" w:rsidRDefault="003F5685" w:rsidP="003F5685">
      <w:pPr>
        <w:pStyle w:val="Commarcadores"/>
        <w:numPr>
          <w:ilvl w:val="1"/>
          <w:numId w:val="5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Administração </w:t>
      </w:r>
    </w:p>
    <w:p w14:paraId="5520AD81" w14:textId="7684D23C" w:rsidR="003F5685" w:rsidRDefault="003F5685" w:rsidP="003F5685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1.2.1</w:t>
      </w:r>
      <w:r w:rsidR="004F310B">
        <w:rPr>
          <w:rFonts w:ascii="Arial" w:hAnsi="Arial" w:cs="Arial"/>
          <w:sz w:val="36"/>
          <w:szCs w:val="36"/>
        </w:rPr>
        <w:t>- Administração em ciência</w:t>
      </w:r>
    </w:p>
    <w:p w14:paraId="6082508A" w14:textId="2C35D4F8" w:rsidR="004F310B" w:rsidRDefault="004F310B" w:rsidP="003F5685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1.2.2</w:t>
      </w:r>
      <w:r w:rsidR="008D4686">
        <w:rPr>
          <w:rFonts w:ascii="Arial" w:hAnsi="Arial" w:cs="Arial"/>
          <w:sz w:val="36"/>
          <w:szCs w:val="36"/>
        </w:rPr>
        <w:t>-Administração em decisão</w:t>
      </w:r>
    </w:p>
    <w:p w14:paraId="2837F008" w14:textId="64D7556D" w:rsidR="008D4686" w:rsidRDefault="008D4686" w:rsidP="003F5685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1.2.3- Administração eletrônica</w:t>
      </w:r>
    </w:p>
    <w:p w14:paraId="33F514EF" w14:textId="7E88FA04" w:rsidR="002062FE" w:rsidRDefault="002062FE" w:rsidP="003F5685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1.3</w:t>
      </w:r>
      <w:r w:rsidR="002F6F37">
        <w:rPr>
          <w:rFonts w:ascii="Arial" w:hAnsi="Arial" w:cs="Arial"/>
          <w:sz w:val="36"/>
          <w:szCs w:val="36"/>
        </w:rPr>
        <w:t>-</w:t>
      </w:r>
      <w:r w:rsidR="00DA3043">
        <w:rPr>
          <w:rFonts w:ascii="Arial" w:hAnsi="Arial" w:cs="Arial"/>
          <w:sz w:val="36"/>
          <w:szCs w:val="36"/>
        </w:rPr>
        <w:t>Agentes</w:t>
      </w:r>
    </w:p>
    <w:p w14:paraId="67EC650F" w14:textId="1A1E30E1" w:rsidR="00DA3043" w:rsidRDefault="00DA3043" w:rsidP="003F5685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1.4-Agir</w:t>
      </w:r>
    </w:p>
    <w:p w14:paraId="1345F2BF" w14:textId="47FD5EC5" w:rsidR="00DA3043" w:rsidRDefault="00DA3043" w:rsidP="003F5685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1.5-</w:t>
      </w:r>
      <w:r w:rsidR="00B1253F">
        <w:rPr>
          <w:rFonts w:ascii="Arial" w:hAnsi="Arial" w:cs="Arial"/>
          <w:sz w:val="36"/>
          <w:szCs w:val="36"/>
        </w:rPr>
        <w:t>A</w:t>
      </w:r>
      <w:r>
        <w:rPr>
          <w:rFonts w:ascii="Arial" w:hAnsi="Arial" w:cs="Arial"/>
          <w:sz w:val="36"/>
          <w:szCs w:val="36"/>
        </w:rPr>
        <w:t xml:space="preserve">mbito </w:t>
      </w:r>
    </w:p>
    <w:p w14:paraId="5E298BFF" w14:textId="425CBC73" w:rsidR="00B1253F" w:rsidRDefault="00B1253F" w:rsidP="003F5685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1.6-Assegurado</w:t>
      </w:r>
    </w:p>
    <w:p w14:paraId="7AB66DC0" w14:textId="7E88D5E4" w:rsidR="00B1253F" w:rsidRDefault="00B9080E" w:rsidP="003F5685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1.7-Assunto</w:t>
      </w:r>
    </w:p>
    <w:p w14:paraId="62829013" w14:textId="13EFDDBE" w:rsidR="00B9080E" w:rsidRDefault="00B9080E" w:rsidP="003F5685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1.8- Automaticamente</w:t>
      </w:r>
    </w:p>
    <w:p w14:paraId="741A7B57" w14:textId="54094AAE" w:rsidR="00B9080E" w:rsidRDefault="006300B6" w:rsidP="003F5685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1.9-Auditoria</w:t>
      </w:r>
    </w:p>
    <w:p w14:paraId="0382E622" w14:textId="3E808AA1" w:rsidR="006300B6" w:rsidRDefault="006300B6" w:rsidP="003F5685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1.10-Autoridade</w:t>
      </w:r>
    </w:p>
    <w:p w14:paraId="4F3A136A" w14:textId="02EFF8FF" w:rsidR="00322A3F" w:rsidRDefault="006300B6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1.11-Atender</w:t>
      </w:r>
    </w:p>
    <w:p w14:paraId="4B2FF96C" w14:textId="060B79FD" w:rsidR="00322A3F" w:rsidRDefault="005B25DF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2.</w:t>
      </w:r>
      <w:r w:rsidR="00767EC0">
        <w:rPr>
          <w:rFonts w:ascii="Arial" w:hAnsi="Arial" w:cs="Arial"/>
          <w:sz w:val="36"/>
          <w:szCs w:val="36"/>
        </w:rPr>
        <w:t>1- Cargo</w:t>
      </w:r>
    </w:p>
    <w:p w14:paraId="01539B28" w14:textId="50D15FBC" w:rsidR="00767EC0" w:rsidRDefault="00767EC0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2.2- Ciência</w:t>
      </w:r>
    </w:p>
    <w:p w14:paraId="0B5283BF" w14:textId="518D38DD" w:rsidR="00767EC0" w:rsidRDefault="00816540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2.3-Classificadas </w:t>
      </w:r>
    </w:p>
    <w:p w14:paraId="31CB4915" w14:textId="2D01654A" w:rsidR="00816540" w:rsidRDefault="00CE0042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2.4-Comissão</w:t>
      </w:r>
    </w:p>
    <w:p w14:paraId="299784F3" w14:textId="6005AD2F" w:rsidR="00CE0042" w:rsidRDefault="00CE0042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2.5-Competência </w:t>
      </w:r>
    </w:p>
    <w:p w14:paraId="54D1D19E" w14:textId="5A8F5933" w:rsidR="00CE0042" w:rsidRDefault="006759EB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2.6-Compreensão</w:t>
      </w:r>
    </w:p>
    <w:p w14:paraId="485DEE57" w14:textId="75A48405" w:rsidR="006759EB" w:rsidRDefault="000E4411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2.7-Comunicar</w:t>
      </w:r>
    </w:p>
    <w:p w14:paraId="436999A5" w14:textId="0F555A6A" w:rsidR="000E4411" w:rsidRDefault="000E4411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2.8-Conceder</w:t>
      </w:r>
    </w:p>
    <w:p w14:paraId="587A3DCB" w14:textId="27709C25" w:rsidR="000E4411" w:rsidRDefault="001F466C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2.9-Condutas </w:t>
      </w:r>
    </w:p>
    <w:p w14:paraId="26230F7C" w14:textId="3118C325" w:rsidR="001F466C" w:rsidRDefault="001F466C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2.10-Constituem </w:t>
      </w:r>
    </w:p>
    <w:p w14:paraId="1E031F49" w14:textId="641898BB" w:rsidR="001F466C" w:rsidRDefault="004E2C6F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2.11-Conter</w:t>
      </w:r>
    </w:p>
    <w:p w14:paraId="1EA83466" w14:textId="5029C3F5" w:rsidR="004E2C6F" w:rsidRDefault="004E2C6F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2.12-Controlar </w:t>
      </w:r>
    </w:p>
    <w:p w14:paraId="6D4F6EBC" w14:textId="642BE9CB" w:rsidR="004E2C6F" w:rsidRDefault="004E2C6F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2.13-Cumprimentar</w:t>
      </w:r>
    </w:p>
    <w:p w14:paraId="03B4F1EF" w14:textId="1D0EA7EE" w:rsidR="004E2C6F" w:rsidRDefault="00320328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2.13.1-Cumprimento pelo fatos</w:t>
      </w:r>
    </w:p>
    <w:p w14:paraId="2053F36C" w14:textId="66C961A7" w:rsidR="00320328" w:rsidRDefault="00320328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2.13.2- Cumprimento Final </w:t>
      </w:r>
    </w:p>
    <w:p w14:paraId="56B425E6" w14:textId="076555BF" w:rsidR="00C80325" w:rsidRDefault="00C80325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3.1-Data</w:t>
      </w:r>
    </w:p>
    <w:p w14:paraId="55973463" w14:textId="43BFFEC1" w:rsidR="00C80325" w:rsidRDefault="0035186B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3.1.1-Data editais</w:t>
      </w:r>
    </w:p>
    <w:p w14:paraId="379D134C" w14:textId="1663B322" w:rsidR="0035186B" w:rsidRDefault="0035186B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3.1.2-Data fatos</w:t>
      </w:r>
    </w:p>
    <w:p w14:paraId="09DBD827" w14:textId="09E25795" w:rsidR="0035186B" w:rsidRDefault="004E175C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3.2-Decisão</w:t>
      </w:r>
    </w:p>
    <w:p w14:paraId="4B4692DF" w14:textId="46143E64" w:rsidR="004E175C" w:rsidRDefault="004E175C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3.2.1-Decisão Eletrônica</w:t>
      </w:r>
    </w:p>
    <w:p w14:paraId="11AA66A9" w14:textId="63D1154B" w:rsidR="004E175C" w:rsidRDefault="004E175C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3.2.2</w:t>
      </w:r>
      <w:r w:rsidR="004A1323">
        <w:rPr>
          <w:rFonts w:ascii="Arial" w:hAnsi="Arial" w:cs="Arial"/>
          <w:sz w:val="36"/>
          <w:szCs w:val="36"/>
        </w:rPr>
        <w:t>-Decisão Final</w:t>
      </w:r>
    </w:p>
    <w:p w14:paraId="672AC186" w14:textId="5958CFA6" w:rsidR="004A1323" w:rsidRDefault="004A1323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3.3-Defesa</w:t>
      </w:r>
    </w:p>
    <w:p w14:paraId="3F22FF5A" w14:textId="1A6665F9" w:rsidR="004A1323" w:rsidRDefault="004A1323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3.4-Defina </w:t>
      </w:r>
    </w:p>
    <w:p w14:paraId="6562B814" w14:textId="44581B43" w:rsidR="004A1323" w:rsidRDefault="00A1202B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3.5-Desclassificadas</w:t>
      </w:r>
    </w:p>
    <w:p w14:paraId="031AAE16" w14:textId="581543F6" w:rsidR="00A1202B" w:rsidRDefault="00A1202B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3.6-Desenvolvimento </w:t>
      </w:r>
    </w:p>
    <w:p w14:paraId="42DD122D" w14:textId="4BAB3480" w:rsidR="00A1202B" w:rsidRDefault="00A1202B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3.7-Destinado</w:t>
      </w:r>
    </w:p>
    <w:p w14:paraId="0209FD21" w14:textId="48A168B6" w:rsidR="009E72E7" w:rsidRDefault="009E72E7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3.8-Direta</w:t>
      </w:r>
    </w:p>
    <w:p w14:paraId="733AEFF9" w14:textId="39D8F3B3" w:rsidR="009E72E7" w:rsidRDefault="009E72E7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3.8.1-Direta estratégicos</w:t>
      </w:r>
    </w:p>
    <w:p w14:paraId="5309ED46" w14:textId="1196DE8C" w:rsidR="009E72E7" w:rsidRDefault="00C61FA6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3.8.2-Direta G</w:t>
      </w:r>
    </w:p>
    <w:p w14:paraId="63E46019" w14:textId="25A1C2E8" w:rsidR="00C61FA6" w:rsidRDefault="00C61FA6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3.9-Direito</w:t>
      </w:r>
    </w:p>
    <w:p w14:paraId="49BF1114" w14:textId="0F85F833" w:rsidR="00C61FA6" w:rsidRDefault="00A03428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3.9.</w:t>
      </w:r>
      <w:r w:rsidR="007D630F">
        <w:rPr>
          <w:rFonts w:ascii="Arial" w:hAnsi="Arial" w:cs="Arial"/>
          <w:sz w:val="36"/>
          <w:szCs w:val="36"/>
        </w:rPr>
        <w:t>1</w:t>
      </w:r>
      <w:r>
        <w:rPr>
          <w:rFonts w:ascii="Arial" w:hAnsi="Arial" w:cs="Arial"/>
          <w:sz w:val="36"/>
          <w:szCs w:val="36"/>
        </w:rPr>
        <w:t xml:space="preserve">-Direito Expensas </w:t>
      </w:r>
    </w:p>
    <w:p w14:paraId="593A7EF9" w14:textId="16DFB8AB" w:rsidR="00A03428" w:rsidRDefault="00A03428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3.9.</w:t>
      </w:r>
      <w:r w:rsidR="007D630F">
        <w:rPr>
          <w:rFonts w:ascii="Arial" w:hAnsi="Arial" w:cs="Arial"/>
          <w:sz w:val="36"/>
          <w:szCs w:val="36"/>
        </w:rPr>
        <w:t>2-Direito Graves</w:t>
      </w:r>
    </w:p>
    <w:p w14:paraId="1FBC296D" w14:textId="42A6B43F" w:rsidR="007D630F" w:rsidRDefault="007D630F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3.10-Disposto </w:t>
      </w:r>
    </w:p>
    <w:p w14:paraId="105DAB95" w14:textId="3BE21F67" w:rsidR="007D630F" w:rsidRDefault="007D630F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3.11-Divulgação</w:t>
      </w:r>
    </w:p>
    <w:p w14:paraId="6CDB7A6C" w14:textId="43335A40" w:rsidR="00A0484C" w:rsidRDefault="00100424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4.1-Editais</w:t>
      </w:r>
    </w:p>
    <w:p w14:paraId="241A2D35" w14:textId="5150DE66" w:rsidR="00100424" w:rsidRDefault="00100424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4.2-Eletronico </w:t>
      </w:r>
    </w:p>
    <w:p w14:paraId="2670BF88" w14:textId="2AF3F53C" w:rsidR="00100424" w:rsidRDefault="00100424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4.3-</w:t>
      </w:r>
      <w:r w:rsidR="004155FB">
        <w:rPr>
          <w:rFonts w:ascii="Arial" w:hAnsi="Arial" w:cs="Arial"/>
          <w:sz w:val="36"/>
          <w:szCs w:val="36"/>
        </w:rPr>
        <w:t>Elevado</w:t>
      </w:r>
    </w:p>
    <w:p w14:paraId="6C13CDD8" w14:textId="68AD2D82" w:rsidR="004155FB" w:rsidRDefault="004155FB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4.4-Encaminhamento</w:t>
      </w:r>
    </w:p>
    <w:p w14:paraId="56B7D4A7" w14:textId="390C13C5" w:rsidR="004155FB" w:rsidRDefault="004155FB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4.5-Entidades</w:t>
      </w:r>
    </w:p>
    <w:p w14:paraId="2DD0FADC" w14:textId="3E5BEB6A" w:rsidR="004155FB" w:rsidRDefault="004155FB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4.5.1-</w:t>
      </w:r>
      <w:r w:rsidR="00717D11">
        <w:rPr>
          <w:rFonts w:ascii="Arial" w:hAnsi="Arial" w:cs="Arial"/>
          <w:sz w:val="36"/>
          <w:szCs w:val="36"/>
        </w:rPr>
        <w:t>Entidades Formulação</w:t>
      </w:r>
    </w:p>
    <w:p w14:paraId="4F55D9EA" w14:textId="7E6CD069" w:rsidR="00717D11" w:rsidRDefault="00717D11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4.5.2- Entidades </w:t>
      </w:r>
      <w:r w:rsidR="00D45FF0">
        <w:rPr>
          <w:rFonts w:ascii="Arial" w:hAnsi="Arial" w:cs="Arial"/>
          <w:sz w:val="36"/>
          <w:szCs w:val="36"/>
        </w:rPr>
        <w:t>Integrantes</w:t>
      </w:r>
    </w:p>
    <w:p w14:paraId="77481317" w14:textId="73A6AC0F" w:rsidR="00A0484C" w:rsidRDefault="00D45FF0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4.5.3-</w:t>
      </w:r>
      <w:r w:rsidR="00C91E5B">
        <w:rPr>
          <w:rFonts w:ascii="Arial" w:hAnsi="Arial" w:cs="Arial"/>
          <w:sz w:val="36"/>
          <w:szCs w:val="36"/>
        </w:rPr>
        <w:t>Entidades Referência</w:t>
      </w:r>
    </w:p>
    <w:p w14:paraId="5C23BCED" w14:textId="20E7971D" w:rsidR="00C91E5B" w:rsidRDefault="00967A96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4.6-Especificação</w:t>
      </w:r>
    </w:p>
    <w:p w14:paraId="1E449EFE" w14:textId="0D2EA09F" w:rsidR="00967A96" w:rsidRDefault="00967A96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4.7-Estatisticas</w:t>
      </w:r>
    </w:p>
    <w:p w14:paraId="50D49CF9" w14:textId="375ECD1E" w:rsidR="00967A96" w:rsidRDefault="000E3E3D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4.8-Estrategicos </w:t>
      </w:r>
    </w:p>
    <w:p w14:paraId="4AEFBF01" w14:textId="78650B3B" w:rsidR="000E3E3D" w:rsidRDefault="000E3E3D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4.9-Expensas</w:t>
      </w:r>
    </w:p>
    <w:p w14:paraId="576CBCB6" w14:textId="2F9386AC" w:rsidR="000E3E3D" w:rsidRDefault="000E3E3D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4.10-Expressa</w:t>
      </w:r>
    </w:p>
    <w:p w14:paraId="49A24183" w14:textId="05CE9269" w:rsidR="000E3E3D" w:rsidRDefault="00355C2D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4.11-Externa</w:t>
      </w:r>
    </w:p>
    <w:p w14:paraId="60D385AF" w14:textId="0F4FE63B" w:rsidR="00355C2D" w:rsidRDefault="00355C2D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4.11.1-Externa Máximo</w:t>
      </w:r>
    </w:p>
    <w:p w14:paraId="07401371" w14:textId="06770ADF" w:rsidR="00355C2D" w:rsidRDefault="00D721BD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4.11.2-Externa Parcialmente</w:t>
      </w:r>
    </w:p>
    <w:p w14:paraId="1FE8C8F5" w14:textId="7A0795C7" w:rsidR="00D721BD" w:rsidRDefault="00D721BD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4.12-Exterior</w:t>
      </w:r>
    </w:p>
    <w:p w14:paraId="1009DA19" w14:textId="4C5C8FC6" w:rsidR="00D721BD" w:rsidRDefault="00D721BD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5.1-Fatos </w:t>
      </w:r>
    </w:p>
    <w:p w14:paraId="16048642" w14:textId="4D5C4545" w:rsidR="00337495" w:rsidRDefault="0056100B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5.2-Fim</w:t>
      </w:r>
    </w:p>
    <w:p w14:paraId="2BB2BE92" w14:textId="2980A464" w:rsidR="0056100B" w:rsidRDefault="0056100B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5.2.1-Fim indicar</w:t>
      </w:r>
    </w:p>
    <w:p w14:paraId="0F7C1879" w14:textId="10B2A1DC" w:rsidR="0056100B" w:rsidRDefault="0056100B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5.2.2-</w:t>
      </w:r>
      <w:r w:rsidR="00344F22">
        <w:rPr>
          <w:rFonts w:ascii="Arial" w:hAnsi="Arial" w:cs="Arial"/>
          <w:sz w:val="36"/>
          <w:szCs w:val="36"/>
        </w:rPr>
        <w:t>Fim normas</w:t>
      </w:r>
    </w:p>
    <w:p w14:paraId="7EDD1522" w14:textId="59ADC9AD" w:rsidR="00344F22" w:rsidRDefault="00344F22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5.3-Federal</w:t>
      </w:r>
    </w:p>
    <w:p w14:paraId="7B1EE516" w14:textId="0DA961BD" w:rsidR="00344F22" w:rsidRDefault="00344F22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5.4- </w:t>
      </w:r>
      <w:r w:rsidR="00F32682">
        <w:rPr>
          <w:rFonts w:ascii="Arial" w:hAnsi="Arial" w:cs="Arial"/>
          <w:sz w:val="36"/>
          <w:szCs w:val="36"/>
        </w:rPr>
        <w:t>Formulação</w:t>
      </w:r>
    </w:p>
    <w:p w14:paraId="410FCD0A" w14:textId="4F5EB42B" w:rsidR="00F32682" w:rsidRDefault="00F32682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5.5- Formulado</w:t>
      </w:r>
    </w:p>
    <w:p w14:paraId="7F32A3FE" w14:textId="1D3A77E2" w:rsidR="00F32682" w:rsidRDefault="00A25A57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6.1-Genericas</w:t>
      </w:r>
    </w:p>
    <w:p w14:paraId="6715CBE7" w14:textId="36822F3C" w:rsidR="00A25A57" w:rsidRDefault="00A25A57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6.2-Graves</w:t>
      </w:r>
    </w:p>
    <w:p w14:paraId="3B5AD249" w14:textId="0AC597E8" w:rsidR="00A25A57" w:rsidRDefault="00A25A57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7.1-Hierarquicamente</w:t>
      </w:r>
    </w:p>
    <w:p w14:paraId="59615D2C" w14:textId="245E18DE" w:rsidR="00A25A57" w:rsidRDefault="00A25A57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7.2-Honra</w:t>
      </w:r>
    </w:p>
    <w:p w14:paraId="48ECC926" w14:textId="65630BBD" w:rsidR="00A25A57" w:rsidRDefault="00823AF7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8.1-Incentivo </w:t>
      </w:r>
    </w:p>
    <w:p w14:paraId="23C630BF" w14:textId="4CA9FCB0" w:rsidR="00823AF7" w:rsidRDefault="00823AF7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8.2-Indicar</w:t>
      </w:r>
    </w:p>
    <w:p w14:paraId="304FCC4C" w14:textId="525BEF77" w:rsidR="00823AF7" w:rsidRDefault="00823AF7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8.3- Informação</w:t>
      </w:r>
    </w:p>
    <w:p w14:paraId="2BFE7F60" w14:textId="21FF653B" w:rsidR="002F2863" w:rsidRDefault="009B0C8E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8.3.1-Informação Recepção</w:t>
      </w:r>
    </w:p>
    <w:p w14:paraId="5DDB4DAA" w14:textId="17D4F9B3" w:rsidR="009B0C8E" w:rsidRDefault="009B0C8E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8.3.2-Informação Recurso</w:t>
      </w:r>
    </w:p>
    <w:p w14:paraId="607BFECC" w14:textId="15ECA23C" w:rsidR="009B0C8E" w:rsidRDefault="00C0261D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8.3.3-Informação Referência</w:t>
      </w:r>
    </w:p>
    <w:p w14:paraId="16FA3FF3" w14:textId="0719562E" w:rsidR="00C0261D" w:rsidRDefault="00C0261D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8.3.4-Informação </w:t>
      </w:r>
      <w:r w:rsidR="00402B02">
        <w:rPr>
          <w:rFonts w:ascii="Arial" w:hAnsi="Arial" w:cs="Arial"/>
          <w:sz w:val="36"/>
          <w:szCs w:val="36"/>
        </w:rPr>
        <w:t>Registro</w:t>
      </w:r>
    </w:p>
    <w:p w14:paraId="3BCB064D" w14:textId="31B1CF18" w:rsidR="00402B02" w:rsidRDefault="00402B02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8.3.5</w:t>
      </w:r>
      <w:r w:rsidR="00874BF9">
        <w:rPr>
          <w:rFonts w:ascii="Arial" w:hAnsi="Arial" w:cs="Arial"/>
          <w:sz w:val="36"/>
          <w:szCs w:val="36"/>
        </w:rPr>
        <w:t xml:space="preserve">-Informação </w:t>
      </w:r>
      <w:r w:rsidR="00767B58">
        <w:rPr>
          <w:rFonts w:ascii="Arial" w:hAnsi="Arial" w:cs="Arial"/>
          <w:sz w:val="36"/>
          <w:szCs w:val="36"/>
        </w:rPr>
        <w:t>Regulamento</w:t>
      </w:r>
    </w:p>
    <w:p w14:paraId="288AB390" w14:textId="2772FC5C" w:rsidR="00767B58" w:rsidRDefault="00D74DD2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8.3.6</w:t>
      </w:r>
      <w:r w:rsidR="00767B58">
        <w:rPr>
          <w:rFonts w:ascii="Arial" w:hAnsi="Arial" w:cs="Arial"/>
          <w:sz w:val="36"/>
          <w:szCs w:val="36"/>
        </w:rPr>
        <w:t>- Informação Relatório</w:t>
      </w:r>
    </w:p>
    <w:p w14:paraId="0A18C473" w14:textId="561E84C2" w:rsidR="00D74DD2" w:rsidRDefault="00D74DD2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8.3.7</w:t>
      </w:r>
      <w:r w:rsidR="00767B58">
        <w:rPr>
          <w:rFonts w:ascii="Arial" w:hAnsi="Arial" w:cs="Arial"/>
          <w:sz w:val="36"/>
          <w:szCs w:val="36"/>
        </w:rPr>
        <w:t xml:space="preserve">- Informação Restrição </w:t>
      </w:r>
    </w:p>
    <w:p w14:paraId="10897E77" w14:textId="7D91E4E7" w:rsidR="00D74DD2" w:rsidRPr="005E5EE4" w:rsidRDefault="00D74DD2" w:rsidP="00322A3F">
      <w:pPr>
        <w:pStyle w:val="Commarcadores"/>
        <w:numPr>
          <w:ilvl w:val="0"/>
          <w:numId w:val="0"/>
        </w:num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8.3.8</w:t>
      </w:r>
      <w:r w:rsidR="00767B58">
        <w:rPr>
          <w:rFonts w:ascii="Arial" w:hAnsi="Arial" w:cs="Arial"/>
          <w:sz w:val="36"/>
          <w:szCs w:val="36"/>
        </w:rPr>
        <w:t>-</w:t>
      </w:r>
      <w:r w:rsidR="00D6511E">
        <w:rPr>
          <w:rFonts w:ascii="Arial" w:hAnsi="Arial" w:cs="Arial"/>
          <w:sz w:val="36"/>
          <w:szCs w:val="36"/>
        </w:rPr>
        <w:t xml:space="preserve">Informação </w:t>
      </w:r>
      <w:r w:rsidR="00E0347E">
        <w:rPr>
          <w:rFonts w:ascii="Arial" w:hAnsi="Arial" w:cs="Arial"/>
          <w:sz w:val="36"/>
          <w:szCs w:val="36"/>
        </w:rPr>
        <w:t>Revisão</w:t>
      </w:r>
    </w:p>
    <w:p w14:paraId="6723E451" w14:textId="0C72AD46" w:rsidR="00D74DD2" w:rsidRDefault="00874BF9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8.3.9</w:t>
      </w:r>
      <w:r w:rsidR="00E0347E">
        <w:rPr>
          <w:rFonts w:ascii="Arial" w:hAnsi="Arial" w:cs="Arial"/>
          <w:sz w:val="36"/>
          <w:szCs w:val="36"/>
        </w:rPr>
        <w:t xml:space="preserve">-Informação </w:t>
      </w:r>
      <w:r w:rsidR="00043A5E">
        <w:rPr>
          <w:rFonts w:ascii="Arial" w:hAnsi="Arial" w:cs="Arial"/>
          <w:sz w:val="36"/>
          <w:szCs w:val="36"/>
        </w:rPr>
        <w:t xml:space="preserve"> Sanções</w:t>
      </w:r>
    </w:p>
    <w:p w14:paraId="5ED26EF0" w14:textId="668ADF14" w:rsidR="00874BF9" w:rsidRDefault="00874BF9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8.3.10</w:t>
      </w:r>
      <w:r w:rsidR="00043A5E">
        <w:rPr>
          <w:rFonts w:ascii="Arial" w:hAnsi="Arial" w:cs="Arial"/>
          <w:sz w:val="36"/>
          <w:szCs w:val="36"/>
        </w:rPr>
        <w:t>-Informação Pessoal</w:t>
      </w:r>
    </w:p>
    <w:p w14:paraId="789CFB59" w14:textId="26AC8677" w:rsidR="007E74E2" w:rsidRDefault="007E74E2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8.4-Instituiçoes </w:t>
      </w:r>
    </w:p>
    <w:p w14:paraId="43AF3D00" w14:textId="12424F3B" w:rsidR="007E74E2" w:rsidRDefault="003C269F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8.5-Integrantes</w:t>
      </w:r>
    </w:p>
    <w:p w14:paraId="14E650A5" w14:textId="63FC5337" w:rsidR="003C269F" w:rsidRDefault="003C269F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8.6-Interesse</w:t>
      </w:r>
    </w:p>
    <w:p w14:paraId="621161F6" w14:textId="7603BCCA" w:rsidR="003C269F" w:rsidRDefault="003C269F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8.7-Internet</w:t>
      </w:r>
    </w:p>
    <w:p w14:paraId="086E878C" w14:textId="30F20CC9" w:rsidR="003C269F" w:rsidRDefault="00812EDF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8.8-Intimidade</w:t>
      </w:r>
    </w:p>
    <w:p w14:paraId="50E155C2" w14:textId="0862574A" w:rsidR="00812EDF" w:rsidRDefault="00812EDF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8.9-</w:t>
      </w:r>
      <w:r w:rsidR="00C74D2E">
        <w:rPr>
          <w:rFonts w:ascii="Arial" w:hAnsi="Arial" w:cs="Arial"/>
          <w:sz w:val="36"/>
          <w:szCs w:val="36"/>
        </w:rPr>
        <w:t>Investigação</w:t>
      </w:r>
    </w:p>
    <w:p w14:paraId="3FBB643C" w14:textId="04FD553C" w:rsidR="00C74D2E" w:rsidRDefault="00C74D2E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9.1- Judicial</w:t>
      </w:r>
    </w:p>
    <w:p w14:paraId="05BB8371" w14:textId="2D385800" w:rsidR="00C74D2E" w:rsidRDefault="00FF53DB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10.1-Legislativo</w:t>
      </w:r>
    </w:p>
    <w:p w14:paraId="6594CD31" w14:textId="00477AC2" w:rsidR="00FF53DB" w:rsidRDefault="00FF53DB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10.2-Lei</w:t>
      </w:r>
    </w:p>
    <w:p w14:paraId="513D1B66" w14:textId="58778FB1" w:rsidR="00FF53DB" w:rsidRDefault="00FF53DB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10.2.1-Lei Orçamento</w:t>
      </w:r>
    </w:p>
    <w:p w14:paraId="7DD07142" w14:textId="4D4F0264" w:rsidR="00FF53DB" w:rsidRDefault="0097553A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10.2.2-Lei Registro </w:t>
      </w:r>
    </w:p>
    <w:p w14:paraId="2B8CB486" w14:textId="2AE7356E" w:rsidR="008A7CD3" w:rsidRDefault="008A7CD3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11.1-Manipulação</w:t>
      </w:r>
    </w:p>
    <w:p w14:paraId="02F98605" w14:textId="09F7BC03" w:rsidR="008A7CD3" w:rsidRDefault="00B45CEB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11.2-Maximo</w:t>
      </w:r>
    </w:p>
    <w:p w14:paraId="7FF48811" w14:textId="4DC3B824" w:rsidR="00B45CEB" w:rsidRDefault="00B45CEB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11.2.1-Maximo Parcialmente</w:t>
      </w:r>
    </w:p>
    <w:p w14:paraId="687C1B30" w14:textId="2FC33B41" w:rsidR="00B45CEB" w:rsidRDefault="008A5046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11.2.2-Maximo Pedido</w:t>
      </w:r>
    </w:p>
    <w:p w14:paraId="6FC4F2F8" w14:textId="2923350D" w:rsidR="008A5046" w:rsidRDefault="008A5046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11.3-Materiais</w:t>
      </w:r>
    </w:p>
    <w:p w14:paraId="46B6F476" w14:textId="3DFD57F0" w:rsidR="008A5046" w:rsidRDefault="008A5046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11.4</w:t>
      </w:r>
      <w:r w:rsidR="007477DC">
        <w:rPr>
          <w:rFonts w:ascii="Arial" w:hAnsi="Arial" w:cs="Arial"/>
          <w:sz w:val="36"/>
          <w:szCs w:val="36"/>
        </w:rPr>
        <w:t>-Medidas</w:t>
      </w:r>
    </w:p>
    <w:p w14:paraId="3B235DCA" w14:textId="1CC14D36" w:rsidR="007477DC" w:rsidRDefault="007477DC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11.5-Meios</w:t>
      </w:r>
    </w:p>
    <w:p w14:paraId="04D0DF87" w14:textId="01C49EB6" w:rsidR="00874BF9" w:rsidRDefault="007477DC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11</w:t>
      </w:r>
      <w:r w:rsidR="00BD01B6">
        <w:rPr>
          <w:rFonts w:ascii="Arial" w:hAnsi="Arial" w:cs="Arial"/>
          <w:sz w:val="36"/>
          <w:szCs w:val="36"/>
        </w:rPr>
        <w:t>.</w:t>
      </w:r>
      <w:r w:rsidR="007648A5">
        <w:rPr>
          <w:rFonts w:ascii="Arial" w:hAnsi="Arial" w:cs="Arial"/>
          <w:sz w:val="36"/>
          <w:szCs w:val="36"/>
        </w:rPr>
        <w:t>6-</w:t>
      </w:r>
      <w:r w:rsidR="00427B25">
        <w:rPr>
          <w:rFonts w:ascii="Arial" w:hAnsi="Arial" w:cs="Arial"/>
          <w:sz w:val="36"/>
          <w:szCs w:val="36"/>
        </w:rPr>
        <w:t>Mistas</w:t>
      </w:r>
    </w:p>
    <w:p w14:paraId="6F096CA1" w14:textId="6FD634F6" w:rsidR="00427B25" w:rsidRDefault="001F6C59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12.1-Negativa </w:t>
      </w:r>
    </w:p>
    <w:p w14:paraId="07BAA181" w14:textId="69BB25FB" w:rsidR="001F6C59" w:rsidRPr="00322A3F" w:rsidRDefault="001F6C59" w:rsidP="00322A3F">
      <w:pPr>
        <w:pStyle w:val="Commarcadores"/>
        <w:numPr>
          <w:ilvl w:val="0"/>
          <w:numId w:val="0"/>
        </w:num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12.2-Normas</w:t>
      </w:r>
    </w:p>
    <w:sectPr w:rsidR="001F6C59" w:rsidRPr="00322A3F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AD1A0E" w14:textId="77777777" w:rsidR="007F326F" w:rsidRDefault="007F326F">
      <w:r>
        <w:rPr>
          <w:lang w:bidi="pt-BR"/>
        </w:rPr>
        <w:separator/>
      </w:r>
    </w:p>
    <w:p w14:paraId="35CD5BA3" w14:textId="77777777" w:rsidR="007F326F" w:rsidRDefault="007F326F"/>
  </w:endnote>
  <w:endnote w:type="continuationSeparator" w:id="0">
    <w:p w14:paraId="3B537984" w14:textId="77777777" w:rsidR="007F326F" w:rsidRDefault="007F326F">
      <w:r>
        <w:rPr>
          <w:lang w:bidi="pt-BR"/>
        </w:rPr>
        <w:continuationSeparator/>
      </w:r>
    </w:p>
    <w:p w14:paraId="0C698317" w14:textId="77777777" w:rsidR="007F326F" w:rsidRDefault="007F32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BD15ED" w14:textId="77777777" w:rsidR="005F2A46" w:rsidRDefault="00B304F8">
        <w:pPr>
          <w:pStyle w:val="Rodap"/>
        </w:pPr>
        <w:r>
          <w:rPr>
            <w:lang w:bidi="pt-BR"/>
          </w:rPr>
          <w:fldChar w:fldCharType="begin"/>
        </w:r>
        <w:r>
          <w:rPr>
            <w:lang w:bidi="pt-BR"/>
          </w:rPr>
          <w:instrText xml:space="preserve"> PAGE   \* MERGEFORMAT </w:instrText>
        </w:r>
        <w:r>
          <w:rPr>
            <w:lang w:bidi="pt-BR"/>
          </w:rPr>
          <w:fldChar w:fldCharType="separate"/>
        </w:r>
        <w:r>
          <w:rPr>
            <w:noProof/>
            <w:lang w:bidi="pt-BR"/>
          </w:rPr>
          <w:t>2</w:t>
        </w:r>
        <w:r>
          <w:rPr>
            <w:noProof/>
            <w:lang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5A3FB" w14:textId="77777777" w:rsidR="007F326F" w:rsidRDefault="007F326F">
      <w:r>
        <w:rPr>
          <w:lang w:bidi="pt-BR"/>
        </w:rPr>
        <w:separator/>
      </w:r>
    </w:p>
    <w:p w14:paraId="3F50D25D" w14:textId="77777777" w:rsidR="007F326F" w:rsidRDefault="007F326F"/>
  </w:footnote>
  <w:footnote w:type="continuationSeparator" w:id="0">
    <w:p w14:paraId="7C883A8E" w14:textId="77777777" w:rsidR="007F326F" w:rsidRDefault="007F326F">
      <w:r>
        <w:rPr>
          <w:lang w:bidi="pt-BR"/>
        </w:rPr>
        <w:continuationSeparator/>
      </w:r>
    </w:p>
    <w:p w14:paraId="113B4410" w14:textId="77777777" w:rsidR="007F326F" w:rsidRDefault="007F326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Commarcadores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01382"/>
    <w:multiLevelType w:val="multilevel"/>
    <w:tmpl w:val="FFFFFFFF"/>
    <w:lvl w:ilvl="0">
      <w:start w:val="1"/>
      <w:numFmt w:val="decimal"/>
      <w:lvlText w:val="%1."/>
      <w:lvlJc w:val="left"/>
      <w:pPr>
        <w:ind w:left="626" w:hanging="626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880" w:hanging="2880"/>
      </w:pPr>
      <w:rPr>
        <w:rFonts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Numerada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F51B0"/>
    <w:multiLevelType w:val="multilevel"/>
    <w:tmpl w:val="FFFFFFFF"/>
    <w:lvl w:ilvl="0">
      <w:start w:val="1"/>
      <w:numFmt w:val="decimal"/>
      <w:lvlText w:val="%1."/>
      <w:lvlJc w:val="left"/>
      <w:pPr>
        <w:ind w:left="927" w:hanging="92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927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2880" w:hanging="288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3B"/>
    <w:rsid w:val="00043A5E"/>
    <w:rsid w:val="000E3E3D"/>
    <w:rsid w:val="000E4411"/>
    <w:rsid w:val="00100424"/>
    <w:rsid w:val="00107AC5"/>
    <w:rsid w:val="001F466C"/>
    <w:rsid w:val="001F6C59"/>
    <w:rsid w:val="002062FE"/>
    <w:rsid w:val="0021496D"/>
    <w:rsid w:val="002F2863"/>
    <w:rsid w:val="002F6F37"/>
    <w:rsid w:val="00320328"/>
    <w:rsid w:val="00322A3F"/>
    <w:rsid w:val="00337495"/>
    <w:rsid w:val="00344F22"/>
    <w:rsid w:val="0035186B"/>
    <w:rsid w:val="00355C2D"/>
    <w:rsid w:val="003C023B"/>
    <w:rsid w:val="003C269F"/>
    <w:rsid w:val="003F1D72"/>
    <w:rsid w:val="003F5685"/>
    <w:rsid w:val="00402B02"/>
    <w:rsid w:val="004155FB"/>
    <w:rsid w:val="00427B25"/>
    <w:rsid w:val="00495489"/>
    <w:rsid w:val="004A1323"/>
    <w:rsid w:val="004E175C"/>
    <w:rsid w:val="004E2C6F"/>
    <w:rsid w:val="004F310B"/>
    <w:rsid w:val="00502D38"/>
    <w:rsid w:val="0056100B"/>
    <w:rsid w:val="005B25DF"/>
    <w:rsid w:val="005E5EE4"/>
    <w:rsid w:val="005F2A46"/>
    <w:rsid w:val="00611459"/>
    <w:rsid w:val="006300B6"/>
    <w:rsid w:val="006759EB"/>
    <w:rsid w:val="00683104"/>
    <w:rsid w:val="00717D11"/>
    <w:rsid w:val="007477DC"/>
    <w:rsid w:val="007648A5"/>
    <w:rsid w:val="00767B58"/>
    <w:rsid w:val="00767EC0"/>
    <w:rsid w:val="007D630F"/>
    <w:rsid w:val="007E74E2"/>
    <w:rsid w:val="007F326F"/>
    <w:rsid w:val="007F798D"/>
    <w:rsid w:val="00812EDF"/>
    <w:rsid w:val="00816540"/>
    <w:rsid w:val="00823AF7"/>
    <w:rsid w:val="0087175D"/>
    <w:rsid w:val="00874BF9"/>
    <w:rsid w:val="008A5046"/>
    <w:rsid w:val="008A7CD3"/>
    <w:rsid w:val="008D4686"/>
    <w:rsid w:val="00967A96"/>
    <w:rsid w:val="0097553A"/>
    <w:rsid w:val="009B0C8E"/>
    <w:rsid w:val="009D3A6E"/>
    <w:rsid w:val="009E72E7"/>
    <w:rsid w:val="00A03428"/>
    <w:rsid w:val="00A0484C"/>
    <w:rsid w:val="00A1202B"/>
    <w:rsid w:val="00A25A57"/>
    <w:rsid w:val="00B1253F"/>
    <w:rsid w:val="00B304F8"/>
    <w:rsid w:val="00B45CEB"/>
    <w:rsid w:val="00B9080E"/>
    <w:rsid w:val="00BD01B6"/>
    <w:rsid w:val="00C0261D"/>
    <w:rsid w:val="00C32FC8"/>
    <w:rsid w:val="00C36A46"/>
    <w:rsid w:val="00C61FA6"/>
    <w:rsid w:val="00C74D2E"/>
    <w:rsid w:val="00C80325"/>
    <w:rsid w:val="00C91E5B"/>
    <w:rsid w:val="00CE0042"/>
    <w:rsid w:val="00D45FF0"/>
    <w:rsid w:val="00D6511E"/>
    <w:rsid w:val="00D721BD"/>
    <w:rsid w:val="00D74DD2"/>
    <w:rsid w:val="00DA3043"/>
    <w:rsid w:val="00E0347E"/>
    <w:rsid w:val="00F32682"/>
    <w:rsid w:val="00FF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C268C98"/>
  <w15:chartTrackingRefBased/>
  <w15:docId w15:val="{652409A8-DE50-0E4D-9618-1CB50B841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pt-PT" w:eastAsia="ja-JP" w:bidi="pt-PT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4F8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mmarcadores">
    <w:name w:val="List Bullet"/>
    <w:basedOn w:val="Normal"/>
    <w:uiPriority w:val="9"/>
    <w:qFormat/>
    <w:pPr>
      <w:numPr>
        <w:numId w:val="3"/>
      </w:numPr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Numerada">
    <w:name w:val="List Number"/>
    <w:basedOn w:val="Normal"/>
    <w:uiPriority w:val="9"/>
    <w:qFormat/>
    <w:pPr>
      <w:numPr>
        <w:numId w:val="4"/>
      </w:numPr>
    </w:pPr>
  </w:style>
  <w:style w:type="paragraph" w:styleId="Cabealho">
    <w:name w:val="header"/>
    <w:basedOn w:val="Normal"/>
    <w:link w:val="CabealhoChar"/>
    <w:uiPriority w:val="99"/>
    <w:unhideWhenUsed/>
    <w:qFormat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qFormat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link w:val="Ttulo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eastAsiaTheme="minorEastAsia"/>
      <w:caps/>
      <w:sz w:val="4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TtulodoLivro">
    <w:name w:val="Book Title"/>
    <w:basedOn w:val="Fontepargpadro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unhideWhenUsed/>
    <w:qFormat/>
    <w:rPr>
      <w:b/>
      <w:iCs/>
      <w:color w:val="262626" w:themeColor="text1" w:themeTint="D9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/>
      <w:iCs/>
      <w:sz w:val="3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/>
      <w:iCs/>
      <w:sz w:val="36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Fontepargpadro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F94F5BD2-28FB-8842-BDA5-9577E5699923%7dtf50002051.dotx" TargetMode="External" 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%7bF94F5BD2-28FB-8842-BDA5-9577E5699923%7dtf50002051.dotx</Template>
  <TotalTime>1</TotalTime>
  <Pages>5</Pages>
  <Words>325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Gilmar Almeida de Brito Júnior</dc:creator>
  <cp:keywords/>
  <dc:description/>
  <cp:lastModifiedBy>Gilmar Almeida de Brito Júnior</cp:lastModifiedBy>
  <cp:revision>2</cp:revision>
  <dcterms:created xsi:type="dcterms:W3CDTF">2021-02-08T02:01:00Z</dcterms:created>
  <dcterms:modified xsi:type="dcterms:W3CDTF">2021-02-08T02:01:00Z</dcterms:modified>
</cp:coreProperties>
</file>